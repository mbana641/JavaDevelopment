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F917" w14:textId="77777777" w:rsidR="00E31C45" w:rsidRDefault="00E31C45" w:rsidP="00E31C45">
      <w:pPr>
        <w:jc w:val="right"/>
      </w:pPr>
      <w:r>
        <w:t>Megan Banaski – Lab 6 – CIS 120</w:t>
      </w:r>
      <w:bookmarkStart w:id="0" w:name="_GoBack"/>
      <w:bookmarkEnd w:id="0"/>
    </w:p>
    <w:p w14:paraId="7990B787" w14:textId="77777777" w:rsidR="00196691" w:rsidRDefault="00604F85">
      <w:r>
        <w:t>Test Plan:</w:t>
      </w:r>
    </w:p>
    <w:p w14:paraId="3FDD9D85" w14:textId="77777777" w:rsidR="00604F85" w:rsidRDefault="00604F85"/>
    <w:p w14:paraId="33F0CB50" w14:textId="77777777" w:rsidR="005B2844" w:rsidRDefault="00604F85">
      <w:proofErr w:type="spellStart"/>
      <w:r>
        <w:t>leafCount</w:t>
      </w:r>
      <w:proofErr w:type="spellEnd"/>
      <w:r w:rsidR="005B2844">
        <w:t>-</w:t>
      </w:r>
      <w:r w:rsidR="0092193F">
        <w:t xml:space="preserve"> empty tree, tree with one element, tree with multiple elements, complete tree, unevenly distributed tree.</w:t>
      </w:r>
    </w:p>
    <w:p w14:paraId="37B4874B" w14:textId="77777777" w:rsidR="0092193F" w:rsidRDefault="0092193F"/>
    <w:p w14:paraId="23B709CF" w14:textId="77777777" w:rsidR="0092193F" w:rsidRDefault="0092193F">
      <w:r>
        <w:rPr>
          <w:noProof/>
        </w:rPr>
        <w:drawing>
          <wp:inline distT="0" distB="0" distL="0" distR="0" wp14:anchorId="274A64D7" wp14:editId="6C0B5C47">
            <wp:extent cx="5943600" cy="2806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30 at 9.56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191" w14:textId="77777777" w:rsidR="0092193F" w:rsidRDefault="0092193F"/>
    <w:p w14:paraId="60148992" w14:textId="77777777" w:rsidR="005B2844" w:rsidRDefault="005B2844">
      <w:proofErr w:type="spellStart"/>
      <w:r>
        <w:t>singleParentCount</w:t>
      </w:r>
      <w:proofErr w:type="spellEnd"/>
      <w:r>
        <w:t>-</w:t>
      </w:r>
      <w:r w:rsidR="0092193F">
        <w:t xml:space="preserve"> empty tree, tree with one element, tree with multiple elements, complete tree, unevenly distributed tree.</w:t>
      </w:r>
    </w:p>
    <w:p w14:paraId="0EEE9456" w14:textId="77777777" w:rsidR="0092193F" w:rsidRDefault="0092193F"/>
    <w:p w14:paraId="71BD691A" w14:textId="77777777" w:rsidR="0092193F" w:rsidRDefault="0092193F"/>
    <w:p w14:paraId="0A75FDB0" w14:textId="77777777" w:rsidR="005B2844" w:rsidRDefault="0092193F">
      <w:r>
        <w:rPr>
          <w:noProof/>
        </w:rPr>
        <w:drawing>
          <wp:inline distT="0" distB="0" distL="0" distR="0" wp14:anchorId="0ADFF746" wp14:editId="4D1DE610">
            <wp:extent cx="5943600" cy="2640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30 at 9.53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0A7F" w14:textId="77777777" w:rsidR="002E4C70" w:rsidRDefault="002E4C70"/>
    <w:p w14:paraId="5CA9A7DD" w14:textId="77777777" w:rsidR="002E4C70" w:rsidRDefault="002E4C70">
      <w:r>
        <w:lastRenderedPageBreak/>
        <w:t xml:space="preserve">Tree that I’m testing with: </w:t>
      </w:r>
      <w:r>
        <w:rPr>
          <w:noProof/>
        </w:rPr>
        <w:drawing>
          <wp:inline distT="0" distB="0" distL="0" distR="0" wp14:anchorId="0F0FBF0B" wp14:editId="6A20CA8E">
            <wp:extent cx="3594735" cy="1457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30 at 9.58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2" cy="14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C1B1" w14:textId="77777777" w:rsidR="002E4C70" w:rsidRDefault="002E4C70"/>
    <w:p w14:paraId="6CA89F88" w14:textId="77777777" w:rsidR="002E4C70" w:rsidRDefault="002E4C70">
      <w:proofErr w:type="spellStart"/>
      <w:r>
        <w:t>leafCount</w:t>
      </w:r>
      <w:proofErr w:type="spellEnd"/>
      <w:r>
        <w:t xml:space="preserve"> test:</w:t>
      </w:r>
    </w:p>
    <w:p w14:paraId="1BFD048B" w14:textId="77777777" w:rsidR="002E4C70" w:rsidRDefault="002E4C70"/>
    <w:p w14:paraId="54A3FDC5" w14:textId="77777777" w:rsidR="002E4C70" w:rsidRDefault="00E31C45">
      <w:r>
        <w:rPr>
          <w:noProof/>
        </w:rPr>
        <w:drawing>
          <wp:inline distT="0" distB="0" distL="0" distR="0" wp14:anchorId="0707A752" wp14:editId="4BAAA052">
            <wp:extent cx="1997759" cy="2174240"/>
            <wp:effectExtent l="0" t="0" r="889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30 at 9.59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0" cy="21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4E07" w14:textId="77777777" w:rsidR="00E31C45" w:rsidRDefault="00E31C45"/>
    <w:p w14:paraId="0DFD25C2" w14:textId="77777777" w:rsidR="00E31C45" w:rsidRDefault="00E31C45">
      <w:r>
        <w:t>Single Parent Test:</w:t>
      </w:r>
    </w:p>
    <w:p w14:paraId="439E3454" w14:textId="77777777" w:rsidR="00E31C45" w:rsidRDefault="00E31C45">
      <w:r>
        <w:rPr>
          <w:noProof/>
        </w:rPr>
        <w:drawing>
          <wp:inline distT="0" distB="0" distL="0" distR="0" wp14:anchorId="6BD55815" wp14:editId="72A105DA">
            <wp:extent cx="2108835" cy="2651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30 at 10.00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76" cy="26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C45" w:rsidSect="003C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85"/>
    <w:rsid w:val="002E4C70"/>
    <w:rsid w:val="003C0873"/>
    <w:rsid w:val="005B2844"/>
    <w:rsid w:val="00604F85"/>
    <w:rsid w:val="0092193F"/>
    <w:rsid w:val="00DF2C73"/>
    <w:rsid w:val="00E3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5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D_2.tmp</Template>
  <TotalTime>10</TotalTime>
  <Pages>2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Banaski, Megan L</dc:creator>
  <cp:keywords/>
  <dc:description/>
  <cp:lastModifiedBy>Banaski, Megan L</cp:lastModifiedBy>
  <cp:revision>1</cp:revision>
  <dcterms:created xsi:type="dcterms:W3CDTF">2018-12-01T03:49:00Z</dcterms:created>
  <dcterms:modified xsi:type="dcterms:W3CDTF">2018-12-01T04:01:00Z</dcterms:modified>
</cp:coreProperties>
</file>